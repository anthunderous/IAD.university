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D4" w:rsidRPr="00A9656A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CB76D4" w:rsidRPr="00A9656A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ДЕРЖАВНИЙ ВИЩИЙ НАВЧАЛЬНИЙ ЗАКЛАД</w:t>
      </w:r>
    </w:p>
    <w:p w:rsidR="00CB76D4" w:rsidRPr="00A9656A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«УКРАЇНСЬКИЙ ДЕРЖАВНИЙ ХІМІКО-</w:t>
      </w:r>
    </w:p>
    <w:p w:rsidR="00FF5B41" w:rsidRPr="00A9656A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ТЕХНОЛОГІЧНИЙ УНІВЕРСИТЕТ»</w:t>
      </w: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6C6338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C6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633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2E4346" w:rsidRPr="00A9656A" w:rsidRDefault="002E4346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24649E" w:rsidRPr="00A9656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A54B1" w:rsidRPr="00A9656A">
        <w:rPr>
          <w:rFonts w:ascii="Times New Roman" w:hAnsi="Times New Roman" w:cs="Times New Roman"/>
          <w:sz w:val="28"/>
          <w:szCs w:val="28"/>
          <w:lang w:val="uk-UA"/>
        </w:rPr>
        <w:t>Інтелектуальний аналіз даних</w:t>
      </w:r>
      <w:r w:rsidR="0024649E" w:rsidRPr="00A965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30854" w:rsidRPr="00A9656A" w:rsidRDefault="00F30854" w:rsidP="00B5224F">
      <w:pPr>
        <w:pStyle w:val="2"/>
        <w:suppressAutoHyphens/>
        <w:ind w:firstLine="0"/>
        <w:jc w:val="center"/>
        <w:rPr>
          <w:szCs w:val="28"/>
        </w:rPr>
      </w:pPr>
      <w:r w:rsidRPr="00A9656A">
        <w:rPr>
          <w:szCs w:val="28"/>
        </w:rPr>
        <w:t>Тема роботи: «</w:t>
      </w:r>
      <w:r w:rsidR="007F1CEA" w:rsidRPr="007F1CEA">
        <w:rPr>
          <w:szCs w:val="28"/>
        </w:rPr>
        <w:t>Побудова й в</w:t>
      </w:r>
      <w:r w:rsidR="007F1CEA">
        <w:rPr>
          <w:szCs w:val="28"/>
        </w:rPr>
        <w:t>икористання асоціативних правил</w:t>
      </w:r>
      <w:r w:rsidR="00D622EB" w:rsidRPr="00A9656A">
        <w:rPr>
          <w:szCs w:val="28"/>
        </w:rPr>
        <w:t>»</w:t>
      </w:r>
    </w:p>
    <w:p w:rsidR="00D622EB" w:rsidRPr="00A9656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0A73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0854" w:rsidRPr="00A9656A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A9656A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F30854" w:rsidRPr="00A9656A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A9656A">
        <w:rPr>
          <w:rFonts w:ascii="Times New Roman" w:hAnsi="Times New Roman" w:cs="Times New Roman"/>
          <w:sz w:val="28"/>
          <w:szCs w:val="28"/>
          <w:lang w:val="uk-UA"/>
        </w:rPr>
        <w:t>студент групи 3</w:t>
      </w:r>
      <w:r w:rsidR="00E86F2B" w:rsidRPr="00A9656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30854" w:rsidRPr="00A9656A">
        <w:rPr>
          <w:rFonts w:ascii="Times New Roman" w:hAnsi="Times New Roman" w:cs="Times New Roman"/>
          <w:sz w:val="28"/>
          <w:szCs w:val="28"/>
          <w:lang w:val="uk-UA"/>
        </w:rPr>
        <w:t>ІСт-19</w:t>
      </w:r>
    </w:p>
    <w:p w:rsidR="00F30854" w:rsidRPr="00A9656A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Громовой </w:t>
      </w:r>
      <w:r w:rsidR="000A737B" w:rsidRPr="00A9656A"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335AA1"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737B" w:rsidRPr="00A9656A">
        <w:rPr>
          <w:rFonts w:ascii="Times New Roman" w:hAnsi="Times New Roman" w:cs="Times New Roman"/>
          <w:sz w:val="28"/>
          <w:szCs w:val="28"/>
          <w:lang w:val="uk-UA"/>
        </w:rPr>
        <w:t>А.</w:t>
      </w: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ab/>
        <w:t>Перевірила:</w:t>
      </w: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A54B1" w:rsidRPr="00A9656A">
        <w:rPr>
          <w:rFonts w:ascii="Times New Roman" w:hAnsi="Times New Roman" w:cs="Times New Roman"/>
          <w:sz w:val="28"/>
          <w:szCs w:val="28"/>
          <w:lang w:val="uk-UA"/>
        </w:rPr>
        <w:t>Сербулова І. В.</w:t>
      </w: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A54B1" w:rsidRPr="00A9656A" w:rsidRDefault="005A54B1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165C" w:rsidRPr="00A9656A" w:rsidRDefault="003B63A8" w:rsidP="00616862">
      <w:pPr>
        <w:tabs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Дніпро</w:t>
      </w:r>
    </w:p>
    <w:p w:rsidR="00C50616" w:rsidRPr="00A9656A" w:rsidRDefault="00E40DFC" w:rsidP="00616862">
      <w:pPr>
        <w:tabs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C50616" w:rsidRPr="00A9656A" w:rsidRDefault="00C50616" w:rsidP="00CD1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D622EB" w:rsidRPr="00A9656A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</w:t>
      </w:r>
      <w:r w:rsidR="006C6338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bookmarkStart w:id="0" w:name="_GoBack"/>
      <w:bookmarkEnd w:id="0"/>
    </w:p>
    <w:p w:rsidR="00E40DFC" w:rsidRPr="00A9656A" w:rsidRDefault="00E40DFC" w:rsidP="00CD1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335AA1" w:rsidRPr="00A9656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0A76AC" w:rsidRPr="00A9656A" w:rsidRDefault="00C50616" w:rsidP="00D62D4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</w:t>
      </w:r>
      <w:r w:rsidR="00D62D4A"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</w:t>
      </w:r>
      <w:r w:rsidR="00FC555C">
        <w:rPr>
          <w:rFonts w:ascii="Times New Roman" w:hAnsi="Times New Roman" w:cs="Times New Roman"/>
          <w:sz w:val="28"/>
          <w:szCs w:val="28"/>
          <w:lang w:val="uk-UA"/>
        </w:rPr>
        <w:t>будувати асоціативні правила та ознайомитися з</w:t>
      </w:r>
      <w:r w:rsidR="003422C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C555C">
        <w:rPr>
          <w:rFonts w:ascii="Times New Roman" w:hAnsi="Times New Roman" w:cs="Times New Roman"/>
          <w:sz w:val="28"/>
          <w:szCs w:val="28"/>
          <w:lang w:val="uk-UA"/>
        </w:rPr>
        <w:t xml:space="preserve"> способами їх використання.</w:t>
      </w:r>
    </w:p>
    <w:p w:rsidR="00D622EB" w:rsidRPr="00A9656A" w:rsidRDefault="00D622EB" w:rsidP="00D622EB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</w:p>
    <w:p w:rsidR="000A76AC" w:rsidRPr="00A9656A" w:rsidRDefault="000A76AC" w:rsidP="00F8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7F1CEA" w:rsidRPr="007F1CEA" w:rsidRDefault="007F1CEA" w:rsidP="007F1CE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1CEA">
        <w:rPr>
          <w:rFonts w:ascii="Times New Roman" w:hAnsi="Times New Roman" w:cs="Times New Roman"/>
          <w:sz w:val="28"/>
          <w:szCs w:val="28"/>
          <w:lang w:val="uk-UA"/>
        </w:rPr>
        <w:t>1. За наведеною у початкових даних таблицею, яка є фрагментом бази даних транзакцій побудувати асоціативні правила, використовуючи алгоритм Apriory. В ході побудови застосовувати наступні параметри: мінімальна підтримка правила 20%, мінімальна достовірність правила 80%.</w:t>
      </w:r>
    </w:p>
    <w:p w:rsidR="007F1CEA" w:rsidRPr="007F1CEA" w:rsidRDefault="007F1CEA" w:rsidP="007F1CE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1CEA">
        <w:rPr>
          <w:rFonts w:ascii="Times New Roman" w:hAnsi="Times New Roman" w:cs="Times New Roman"/>
          <w:sz w:val="28"/>
          <w:szCs w:val="28"/>
          <w:lang w:val="uk-UA"/>
        </w:rPr>
        <w:t>2. Розрахувати додаткові характеристики асоціативних правил. Зробити висновки щодо значущості кожного з отриманих правил.</w:t>
      </w:r>
    </w:p>
    <w:p w:rsidR="0034779B" w:rsidRDefault="007F1CEA" w:rsidP="007F1CE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1CEA">
        <w:rPr>
          <w:rFonts w:ascii="Times New Roman" w:hAnsi="Times New Roman" w:cs="Times New Roman"/>
          <w:sz w:val="28"/>
          <w:szCs w:val="28"/>
          <w:lang w:val="uk-UA"/>
        </w:rPr>
        <w:t>3. Варіюючи в широких межах величини підтримки й достовірності знайти оптимальні граничні значення цих величин для розглянутої предметної області. Результат пояснити.</w:t>
      </w:r>
    </w:p>
    <w:p w:rsidR="007F1CEA" w:rsidRDefault="007F1CEA" w:rsidP="007F1CE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1CEA" w:rsidRDefault="007F1CEA" w:rsidP="007F1C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586349D" wp14:editId="572EAE9C">
            <wp:extent cx="5940425" cy="2625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EA" w:rsidRDefault="007F1CEA" w:rsidP="007F1C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ED159D">
        <w:rPr>
          <w:rFonts w:ascii="Times New Roman" w:hAnsi="Times New Roman" w:cs="Times New Roman"/>
          <w:sz w:val="28"/>
          <w:szCs w:val="28"/>
          <w:lang w:val="uk-UA"/>
        </w:rPr>
        <w:t>Зміст головного файлу</w:t>
      </w:r>
    </w:p>
    <w:p w:rsidR="00ED159D" w:rsidRDefault="00ED159D" w:rsidP="007F1C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159D" w:rsidRDefault="00ED159D" w:rsidP="007F1C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159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75636"/>
            <wp:effectExtent l="0" t="0" r="3175" b="6350"/>
            <wp:docPr id="14" name="Рисунок 14" descr="D:\Downloads\Google Chrome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Google Chrome\resu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59D" w:rsidRDefault="00ED159D" w:rsidP="007F1C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виконання програми (частина 1)</w:t>
      </w:r>
    </w:p>
    <w:p w:rsidR="00ED159D" w:rsidRDefault="00ED159D" w:rsidP="007F1CE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D159D" w:rsidRDefault="00ED159D" w:rsidP="007F1C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15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697BD1" wp14:editId="00BFB1EF">
            <wp:extent cx="4629786" cy="3437960"/>
            <wp:effectExtent l="0" t="0" r="0" b="0"/>
            <wp:docPr id="17" name="Рисунок 17" descr="D:\Downloads\Google Chrome\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Google Chrome\plo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6" b="2081"/>
                    <a:stretch/>
                  </pic:blipFill>
                  <pic:spPr bwMode="auto">
                    <a:xfrm>
                      <a:off x="0" y="0"/>
                      <a:ext cx="4646820" cy="345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59D" w:rsidRDefault="00ED159D" w:rsidP="00ED15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 виконання програми (частина 2)</w:t>
      </w:r>
    </w:p>
    <w:p w:rsidR="00ED159D" w:rsidRDefault="00ED159D" w:rsidP="007F1C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159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09026" cy="4090262"/>
            <wp:effectExtent l="0" t="0" r="0" b="5715"/>
            <wp:docPr id="15" name="Рисунок 15" descr="D:\Downloads\Google Chrome\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Google Chrome\plo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41" cy="40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59D" w:rsidRDefault="00ED159D" w:rsidP="00ED15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Результат виконання програми (частина 3)</w:t>
      </w:r>
    </w:p>
    <w:p w:rsidR="00ED159D" w:rsidRDefault="00ED159D" w:rsidP="00ED15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159D" w:rsidRDefault="00ED159D" w:rsidP="007F1C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15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7300" cy="4056856"/>
            <wp:effectExtent l="0" t="0" r="0" b="1270"/>
            <wp:docPr id="16" name="Рисунок 16" descr="D:\Downloads\Google Chrome\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Google Chrome\plo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129" cy="406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59D" w:rsidRDefault="00ED159D" w:rsidP="00ED15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Результат виконання програми (частина 4)</w:t>
      </w:r>
    </w:p>
    <w:p w:rsidR="00E86F2B" w:rsidRPr="00A9656A" w:rsidRDefault="00E86F2B" w:rsidP="00F8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5A54B1" w:rsidRPr="00A9656A" w:rsidRDefault="007F1CEA" w:rsidP="005A54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Отримано навич</w:t>
      </w:r>
      <w:r w:rsidR="00FC555C">
        <w:rPr>
          <w:rFonts w:ascii="Times New Roman" w:hAnsi="Times New Roman" w:cs="Times New Roman"/>
          <w:sz w:val="28"/>
          <w:szCs w:val="28"/>
          <w:lang w:val="uk-UA"/>
        </w:rPr>
        <w:t>ки побудови асоціативних правил та засвоєно способи їх використання.</w:t>
      </w:r>
    </w:p>
    <w:sectPr w:rsidR="005A54B1" w:rsidRPr="00A9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6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B1"/>
    <w:rsid w:val="000A737B"/>
    <w:rsid w:val="000A76AC"/>
    <w:rsid w:val="0024649E"/>
    <w:rsid w:val="002E4346"/>
    <w:rsid w:val="00335AA1"/>
    <w:rsid w:val="003422C0"/>
    <w:rsid w:val="0034779B"/>
    <w:rsid w:val="003B63A8"/>
    <w:rsid w:val="00480870"/>
    <w:rsid w:val="005A54B1"/>
    <w:rsid w:val="00616862"/>
    <w:rsid w:val="006C6338"/>
    <w:rsid w:val="006E252D"/>
    <w:rsid w:val="007F1CEA"/>
    <w:rsid w:val="009122EE"/>
    <w:rsid w:val="0093165C"/>
    <w:rsid w:val="00A21A84"/>
    <w:rsid w:val="00A9656A"/>
    <w:rsid w:val="00AD13CC"/>
    <w:rsid w:val="00B12FCB"/>
    <w:rsid w:val="00B5224F"/>
    <w:rsid w:val="00BE6AF6"/>
    <w:rsid w:val="00C50616"/>
    <w:rsid w:val="00CB76D4"/>
    <w:rsid w:val="00CD1FD5"/>
    <w:rsid w:val="00D622EB"/>
    <w:rsid w:val="00D62D4A"/>
    <w:rsid w:val="00D657CC"/>
    <w:rsid w:val="00E40DFC"/>
    <w:rsid w:val="00E86F2B"/>
    <w:rsid w:val="00ED159D"/>
    <w:rsid w:val="00F30854"/>
    <w:rsid w:val="00F549AA"/>
    <w:rsid w:val="00F84A89"/>
    <w:rsid w:val="00FC555C"/>
    <w:rsid w:val="00FF320B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51CA"/>
  <w15:chartTrackingRefBased/>
  <w15:docId w15:val="{D227D3AB-F687-4005-AB27-F3168BCB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D62D4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D62D4A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3%20Studying\University\Report%20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template.dotx</Template>
  <TotalTime>35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Hromovoi</dc:creator>
  <cp:keywords/>
  <dc:description/>
  <cp:lastModifiedBy>Anatolii Hromovoi</cp:lastModifiedBy>
  <cp:revision>11</cp:revision>
  <dcterms:created xsi:type="dcterms:W3CDTF">2020-06-10T14:26:00Z</dcterms:created>
  <dcterms:modified xsi:type="dcterms:W3CDTF">2020-06-10T19:32:00Z</dcterms:modified>
</cp:coreProperties>
</file>