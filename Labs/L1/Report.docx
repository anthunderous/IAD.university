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6D4" w:rsidRPr="00065F74" w:rsidRDefault="009122EE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65F74">
        <w:rPr>
          <w:rFonts w:ascii="Times New Roman" w:hAnsi="Times New Roman" w:cs="Times New Roman"/>
          <w:sz w:val="28"/>
          <w:szCs w:val="28"/>
          <w:lang w:val="uk-UA"/>
        </w:rPr>
        <w:t xml:space="preserve">МІНІСТЕРСТВО ОСВІТИ І НАУКИ УКРАЇНИ </w:t>
      </w:r>
    </w:p>
    <w:p w:rsidR="00CB76D4" w:rsidRPr="00065F74" w:rsidRDefault="009122EE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65F74">
        <w:rPr>
          <w:rFonts w:ascii="Times New Roman" w:hAnsi="Times New Roman" w:cs="Times New Roman"/>
          <w:sz w:val="28"/>
          <w:szCs w:val="28"/>
          <w:lang w:val="uk-UA"/>
        </w:rPr>
        <w:t>ДЕРЖАВНИЙ ВИЩИЙ НАВЧАЛЬНИЙ ЗАКЛАД</w:t>
      </w:r>
    </w:p>
    <w:p w:rsidR="00CB76D4" w:rsidRPr="00065F74" w:rsidRDefault="009122EE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65F74">
        <w:rPr>
          <w:rFonts w:ascii="Times New Roman" w:hAnsi="Times New Roman" w:cs="Times New Roman"/>
          <w:sz w:val="28"/>
          <w:szCs w:val="28"/>
          <w:lang w:val="uk-UA"/>
        </w:rPr>
        <w:t xml:space="preserve"> «УКРАЇНСЬКИЙ ДЕРЖАВНИЙ ХІМІКО-</w:t>
      </w:r>
    </w:p>
    <w:p w:rsidR="00FF5B41" w:rsidRPr="00065F74" w:rsidRDefault="009122EE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65F74">
        <w:rPr>
          <w:rFonts w:ascii="Times New Roman" w:hAnsi="Times New Roman" w:cs="Times New Roman"/>
          <w:sz w:val="28"/>
          <w:szCs w:val="28"/>
          <w:lang w:val="uk-UA"/>
        </w:rPr>
        <w:t>ТЕХНОЛОГІЧНИЙ УНІВЕРСИТЕТ»</w:t>
      </w:r>
    </w:p>
    <w:p w:rsidR="00CB76D4" w:rsidRPr="00065F74" w:rsidRDefault="00CB76D4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76D4" w:rsidRPr="00065F74" w:rsidRDefault="00CB76D4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76D4" w:rsidRPr="00065F74" w:rsidRDefault="00CB76D4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76D4" w:rsidRPr="00065F74" w:rsidRDefault="00CB76D4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76D4" w:rsidRPr="00065F74" w:rsidRDefault="00CB76D4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76D4" w:rsidRPr="00065F74" w:rsidRDefault="00CB76D4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76D4" w:rsidRPr="00065F74" w:rsidRDefault="00D622EB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65F74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5A54B1" w:rsidRPr="00065F74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</w:p>
    <w:p w:rsidR="002E4346" w:rsidRPr="00065F74" w:rsidRDefault="002E4346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65F74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="0024649E" w:rsidRPr="00065F74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5A54B1" w:rsidRPr="00065F74">
        <w:rPr>
          <w:rFonts w:ascii="Times New Roman" w:hAnsi="Times New Roman" w:cs="Times New Roman"/>
          <w:sz w:val="28"/>
          <w:szCs w:val="28"/>
          <w:lang w:val="uk-UA"/>
        </w:rPr>
        <w:t>Інтелектуальний аналіз даних</w:t>
      </w:r>
      <w:r w:rsidR="0024649E" w:rsidRPr="00065F74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F30854" w:rsidRPr="00065F74" w:rsidRDefault="00F30854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65F74">
        <w:rPr>
          <w:rFonts w:ascii="Times New Roman" w:hAnsi="Times New Roman" w:cs="Times New Roman"/>
          <w:sz w:val="28"/>
          <w:szCs w:val="28"/>
          <w:lang w:val="uk-UA"/>
        </w:rPr>
        <w:t>Тема роботи: «</w:t>
      </w:r>
      <w:r w:rsidR="005A54B1" w:rsidRPr="00065F74">
        <w:rPr>
          <w:rFonts w:ascii="Times New Roman" w:hAnsi="Times New Roman" w:cs="Times New Roman"/>
          <w:sz w:val="28"/>
          <w:szCs w:val="28"/>
          <w:lang w:val="uk-UA"/>
        </w:rPr>
        <w:t>Первинна обробка даних</w:t>
      </w:r>
      <w:r w:rsidR="00D622EB" w:rsidRPr="00065F74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D622EB" w:rsidRPr="00065F74" w:rsidRDefault="00D622EB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22EB" w:rsidRPr="00065F74" w:rsidRDefault="00D622EB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22EB" w:rsidRPr="00065F74" w:rsidRDefault="00D622EB" w:rsidP="000A73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622EB" w:rsidRPr="00065F74" w:rsidRDefault="00D622EB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22EB" w:rsidRPr="00065F74" w:rsidRDefault="00D622EB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30854" w:rsidRPr="00065F74" w:rsidRDefault="0093165C" w:rsidP="00616862">
      <w:pPr>
        <w:tabs>
          <w:tab w:val="left" w:pos="623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65F7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30854" w:rsidRPr="00065F74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F30854" w:rsidRPr="00065F74" w:rsidRDefault="0093165C" w:rsidP="00616862">
      <w:pPr>
        <w:tabs>
          <w:tab w:val="left" w:pos="623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65F7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30854" w:rsidRPr="00065F74">
        <w:rPr>
          <w:rFonts w:ascii="Times New Roman" w:hAnsi="Times New Roman" w:cs="Times New Roman"/>
          <w:sz w:val="28"/>
          <w:szCs w:val="28"/>
          <w:lang w:val="uk-UA"/>
        </w:rPr>
        <w:t>студент групи 3</w:t>
      </w:r>
      <w:r w:rsidR="00E86F2B" w:rsidRPr="00065F74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F30854" w:rsidRPr="00065F74">
        <w:rPr>
          <w:rFonts w:ascii="Times New Roman" w:hAnsi="Times New Roman" w:cs="Times New Roman"/>
          <w:sz w:val="28"/>
          <w:szCs w:val="28"/>
          <w:lang w:val="uk-UA"/>
        </w:rPr>
        <w:t>ІСт-19</w:t>
      </w:r>
    </w:p>
    <w:p w:rsidR="00F30854" w:rsidRPr="00065F74" w:rsidRDefault="0093165C" w:rsidP="00616862">
      <w:pPr>
        <w:tabs>
          <w:tab w:val="left" w:pos="623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65F7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30854" w:rsidRPr="00065F74">
        <w:rPr>
          <w:rFonts w:ascii="Times New Roman" w:hAnsi="Times New Roman" w:cs="Times New Roman"/>
          <w:sz w:val="28"/>
          <w:szCs w:val="28"/>
          <w:lang w:val="uk-UA"/>
        </w:rPr>
        <w:t xml:space="preserve">Громовой </w:t>
      </w:r>
      <w:r w:rsidR="000A737B" w:rsidRPr="00065F74">
        <w:rPr>
          <w:rFonts w:ascii="Times New Roman" w:hAnsi="Times New Roman" w:cs="Times New Roman"/>
          <w:sz w:val="28"/>
          <w:szCs w:val="28"/>
          <w:lang w:val="uk-UA"/>
        </w:rPr>
        <w:t>А.</w:t>
      </w:r>
      <w:r w:rsidR="00335AA1" w:rsidRPr="00065F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A737B" w:rsidRPr="00065F74">
        <w:rPr>
          <w:rFonts w:ascii="Times New Roman" w:hAnsi="Times New Roman" w:cs="Times New Roman"/>
          <w:sz w:val="28"/>
          <w:szCs w:val="28"/>
          <w:lang w:val="uk-UA"/>
        </w:rPr>
        <w:t>А.</w:t>
      </w:r>
    </w:p>
    <w:p w:rsidR="00D622EB" w:rsidRPr="00065F74" w:rsidRDefault="00D622EB" w:rsidP="00616862">
      <w:pPr>
        <w:tabs>
          <w:tab w:val="left" w:pos="623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65F74">
        <w:rPr>
          <w:rFonts w:ascii="Times New Roman" w:hAnsi="Times New Roman" w:cs="Times New Roman"/>
          <w:sz w:val="28"/>
          <w:szCs w:val="28"/>
          <w:lang w:val="uk-UA"/>
        </w:rPr>
        <w:tab/>
        <w:t>Перевірила:</w:t>
      </w:r>
    </w:p>
    <w:p w:rsidR="00D622EB" w:rsidRPr="00065F74" w:rsidRDefault="00D622EB" w:rsidP="00616862">
      <w:pPr>
        <w:tabs>
          <w:tab w:val="left" w:pos="623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65F7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A54B1" w:rsidRPr="00065F74">
        <w:rPr>
          <w:rFonts w:ascii="Times New Roman" w:hAnsi="Times New Roman" w:cs="Times New Roman"/>
          <w:sz w:val="28"/>
          <w:szCs w:val="28"/>
          <w:lang w:val="uk-UA"/>
        </w:rPr>
        <w:t>Сербулова І. В.</w:t>
      </w:r>
    </w:p>
    <w:p w:rsidR="00D622EB" w:rsidRPr="00065F74" w:rsidRDefault="00D622EB" w:rsidP="00616862">
      <w:pPr>
        <w:tabs>
          <w:tab w:val="left" w:pos="623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622EB" w:rsidRPr="00065F74" w:rsidRDefault="00D622EB" w:rsidP="00616862">
      <w:pPr>
        <w:tabs>
          <w:tab w:val="left" w:pos="623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622EB" w:rsidRPr="00065F74" w:rsidRDefault="00D622EB" w:rsidP="00616862">
      <w:pPr>
        <w:tabs>
          <w:tab w:val="left" w:pos="623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A54B1" w:rsidRPr="00065F74" w:rsidRDefault="005A54B1" w:rsidP="00616862">
      <w:pPr>
        <w:tabs>
          <w:tab w:val="left" w:pos="623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622EB" w:rsidRPr="00065F74" w:rsidRDefault="00D622EB" w:rsidP="00616862">
      <w:pPr>
        <w:tabs>
          <w:tab w:val="left" w:pos="623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3165C" w:rsidRPr="00065F74" w:rsidRDefault="003B63A8" w:rsidP="00616862">
      <w:pPr>
        <w:tabs>
          <w:tab w:val="left" w:pos="623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65F74">
        <w:rPr>
          <w:rFonts w:ascii="Times New Roman" w:hAnsi="Times New Roman" w:cs="Times New Roman"/>
          <w:sz w:val="28"/>
          <w:szCs w:val="28"/>
          <w:lang w:val="uk-UA"/>
        </w:rPr>
        <w:t>Дніпро</w:t>
      </w:r>
    </w:p>
    <w:p w:rsidR="00C50616" w:rsidRPr="00065F74" w:rsidRDefault="00E40DFC" w:rsidP="00616862">
      <w:pPr>
        <w:tabs>
          <w:tab w:val="left" w:pos="623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65F74">
        <w:rPr>
          <w:rFonts w:ascii="Times New Roman" w:hAnsi="Times New Roman" w:cs="Times New Roman"/>
          <w:sz w:val="28"/>
          <w:szCs w:val="28"/>
          <w:lang w:val="uk-UA"/>
        </w:rPr>
        <w:t>2020</w:t>
      </w:r>
    </w:p>
    <w:p w:rsidR="00C50616" w:rsidRPr="00065F74" w:rsidRDefault="00C50616" w:rsidP="00CD1F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65F74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="00D622EB" w:rsidRPr="00065F74">
        <w:rPr>
          <w:rFonts w:ascii="Times New Roman" w:hAnsi="Times New Roman" w:cs="Times New Roman"/>
          <w:sz w:val="28"/>
          <w:szCs w:val="28"/>
          <w:lang w:val="uk-UA"/>
        </w:rPr>
        <w:lastRenderedPageBreak/>
        <w:t>Лабораторна робота №</w:t>
      </w:r>
      <w:r w:rsidR="005A54B1" w:rsidRPr="00065F74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</w:p>
    <w:p w:rsidR="00E40DFC" w:rsidRPr="00065F74" w:rsidRDefault="00E40DFC" w:rsidP="00CD1F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65F74">
        <w:rPr>
          <w:rFonts w:ascii="Times New Roman" w:hAnsi="Times New Roman" w:cs="Times New Roman"/>
          <w:sz w:val="28"/>
          <w:szCs w:val="28"/>
          <w:lang w:val="uk-UA"/>
        </w:rPr>
        <w:t xml:space="preserve">Варіант </w:t>
      </w:r>
      <w:r w:rsidR="00335AA1" w:rsidRPr="00065F74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0A76AC" w:rsidRPr="00065F74" w:rsidRDefault="00C50616" w:rsidP="00762C46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5F74">
        <w:rPr>
          <w:rFonts w:ascii="Times New Roman" w:hAnsi="Times New Roman" w:cs="Times New Roman"/>
          <w:sz w:val="28"/>
          <w:szCs w:val="28"/>
          <w:lang w:val="uk-UA"/>
        </w:rPr>
        <w:t xml:space="preserve">Мета роботи: </w:t>
      </w:r>
      <w:r w:rsidR="005A54B1" w:rsidRPr="00065F74">
        <w:rPr>
          <w:rFonts w:ascii="Times New Roman" w:hAnsi="Times New Roman" w:cs="Times New Roman"/>
          <w:sz w:val="28"/>
          <w:szCs w:val="28"/>
          <w:lang w:val="uk-UA"/>
        </w:rPr>
        <w:t xml:space="preserve">навчитися вилучати </w:t>
      </w:r>
      <w:proofErr w:type="spellStart"/>
      <w:r w:rsidR="005A54B1" w:rsidRPr="00065F74">
        <w:rPr>
          <w:rFonts w:ascii="Times New Roman" w:hAnsi="Times New Roman" w:cs="Times New Roman"/>
          <w:sz w:val="28"/>
          <w:szCs w:val="28"/>
          <w:lang w:val="uk-UA"/>
        </w:rPr>
        <w:t>мультиколінеарність</w:t>
      </w:r>
      <w:proofErr w:type="spellEnd"/>
      <w:r w:rsidR="005A54B1" w:rsidRPr="00065F74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алгоритма </w:t>
      </w:r>
      <w:proofErr w:type="spellStart"/>
      <w:r w:rsidR="005A54B1" w:rsidRPr="00065F74">
        <w:rPr>
          <w:rFonts w:ascii="Times New Roman" w:hAnsi="Times New Roman" w:cs="Times New Roman"/>
          <w:sz w:val="28"/>
          <w:szCs w:val="28"/>
          <w:lang w:val="uk-UA"/>
        </w:rPr>
        <w:t>Фаррара-Глобера</w:t>
      </w:r>
      <w:proofErr w:type="spellEnd"/>
      <w:r w:rsidR="005A54B1" w:rsidRPr="00065F74">
        <w:rPr>
          <w:rFonts w:ascii="Times New Roman" w:hAnsi="Times New Roman" w:cs="Times New Roman"/>
          <w:sz w:val="28"/>
          <w:szCs w:val="28"/>
          <w:lang w:val="uk-UA"/>
        </w:rPr>
        <w:t xml:space="preserve"> та ознайомитись з алгоритмами </w:t>
      </w:r>
      <w:proofErr w:type="spellStart"/>
      <w:r w:rsidR="005A54B1" w:rsidRPr="00065F74">
        <w:rPr>
          <w:rFonts w:ascii="Times New Roman" w:hAnsi="Times New Roman" w:cs="Times New Roman"/>
          <w:sz w:val="28"/>
          <w:szCs w:val="28"/>
          <w:lang w:val="uk-UA"/>
        </w:rPr>
        <w:t>Add</w:t>
      </w:r>
      <w:proofErr w:type="spellEnd"/>
      <w:r w:rsidR="005A54B1" w:rsidRPr="00065F74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="005A54B1" w:rsidRPr="00065F74">
        <w:rPr>
          <w:rFonts w:ascii="Times New Roman" w:hAnsi="Times New Roman" w:cs="Times New Roman"/>
          <w:sz w:val="28"/>
          <w:szCs w:val="28"/>
          <w:lang w:val="uk-UA"/>
        </w:rPr>
        <w:t>Del</w:t>
      </w:r>
      <w:proofErr w:type="spellEnd"/>
      <w:r w:rsidR="0027055B" w:rsidRPr="00065F7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622EB" w:rsidRPr="00065F74" w:rsidRDefault="00D622EB" w:rsidP="00D622EB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  <w:lang w:val="uk-UA"/>
        </w:rPr>
      </w:pPr>
    </w:p>
    <w:p w:rsidR="000A76AC" w:rsidRPr="00065F74" w:rsidRDefault="000A76AC" w:rsidP="00F84A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65F74">
        <w:rPr>
          <w:rFonts w:ascii="Times New Roman" w:hAnsi="Times New Roman" w:cs="Times New Roman"/>
          <w:sz w:val="28"/>
          <w:szCs w:val="28"/>
          <w:lang w:val="uk-UA"/>
        </w:rPr>
        <w:t>Хід роботи</w:t>
      </w:r>
    </w:p>
    <w:p w:rsidR="005A54B1" w:rsidRPr="00065F74" w:rsidRDefault="005A54B1" w:rsidP="005A54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5F74">
        <w:rPr>
          <w:rFonts w:ascii="Times New Roman" w:hAnsi="Times New Roman" w:cs="Times New Roman"/>
          <w:sz w:val="28"/>
          <w:szCs w:val="28"/>
          <w:lang w:val="uk-UA"/>
        </w:rPr>
        <w:t xml:space="preserve">1. За наведеною у початкових даних таблицею, яка 24 спостереження змінної  , яка залежить від факторів   визначити наявність в початкових даних мультиколінеарності, застосовуючи алгоритм </w:t>
      </w:r>
      <w:proofErr w:type="spellStart"/>
      <w:r w:rsidRPr="00065F74">
        <w:rPr>
          <w:rFonts w:ascii="Times New Roman" w:hAnsi="Times New Roman" w:cs="Times New Roman"/>
          <w:sz w:val="28"/>
          <w:szCs w:val="28"/>
          <w:lang w:val="uk-UA"/>
        </w:rPr>
        <w:t>Фаррара-Глобера</w:t>
      </w:r>
      <w:proofErr w:type="spellEnd"/>
      <w:r w:rsidRPr="00065F7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5A54B1" w:rsidRPr="00065F74" w:rsidRDefault="005A54B1" w:rsidP="005A54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5F74">
        <w:rPr>
          <w:rFonts w:ascii="Times New Roman" w:hAnsi="Times New Roman" w:cs="Times New Roman"/>
          <w:sz w:val="28"/>
          <w:szCs w:val="28"/>
          <w:lang w:val="uk-UA"/>
        </w:rPr>
        <w:t>2. Вилучивши неінформативні фактори побудувати множинну регресійну модель. Вважати всі залежності між факторами та змінною лінійними.</w:t>
      </w:r>
    </w:p>
    <w:p w:rsidR="00E86F2B" w:rsidRPr="00065F74" w:rsidRDefault="005A54B1" w:rsidP="005A54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5F74">
        <w:rPr>
          <w:rFonts w:ascii="Times New Roman" w:hAnsi="Times New Roman" w:cs="Times New Roman"/>
          <w:sz w:val="28"/>
          <w:szCs w:val="28"/>
          <w:lang w:val="uk-UA"/>
        </w:rPr>
        <w:t xml:space="preserve">3.  Проаналізувати значимість кожного з факторів, що лишилися, використовуючи алгоритми </w:t>
      </w:r>
      <w:proofErr w:type="spellStart"/>
      <w:r w:rsidRPr="00065F74">
        <w:rPr>
          <w:rFonts w:ascii="Times New Roman" w:hAnsi="Times New Roman" w:cs="Times New Roman"/>
          <w:sz w:val="28"/>
          <w:szCs w:val="28"/>
          <w:lang w:val="uk-UA"/>
        </w:rPr>
        <w:t>AddDel</w:t>
      </w:r>
      <w:proofErr w:type="spellEnd"/>
      <w:r w:rsidRPr="00065F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65F74">
        <w:rPr>
          <w:rFonts w:ascii="Times New Roman" w:hAnsi="Times New Roman" w:cs="Times New Roman"/>
          <w:sz w:val="28"/>
          <w:szCs w:val="28"/>
          <w:lang w:val="uk-UA"/>
        </w:rPr>
        <w:t>nf</w:t>
      </w:r>
      <w:proofErr w:type="spellEnd"/>
      <w:r w:rsidRPr="00065F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65F74">
        <w:rPr>
          <w:rFonts w:ascii="Times New Roman" w:hAnsi="Times New Roman" w:cs="Times New Roman"/>
          <w:sz w:val="28"/>
          <w:szCs w:val="28"/>
          <w:lang w:val="uk-UA"/>
        </w:rPr>
        <w:t>DelAdd</w:t>
      </w:r>
      <w:proofErr w:type="spellEnd"/>
      <w:r w:rsidRPr="00065F74">
        <w:rPr>
          <w:rFonts w:ascii="Times New Roman" w:hAnsi="Times New Roman" w:cs="Times New Roman"/>
          <w:sz w:val="28"/>
          <w:szCs w:val="28"/>
          <w:lang w:val="uk-UA"/>
        </w:rPr>
        <w:t>. Порівняти результати рішення.</w:t>
      </w:r>
    </w:p>
    <w:p w:rsidR="005A54B1" w:rsidRPr="00065F74" w:rsidRDefault="005A54B1" w:rsidP="005A54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4B1" w:rsidRPr="00065F74" w:rsidRDefault="005A54B1" w:rsidP="005A54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65F74">
        <w:rPr>
          <w:noProof/>
          <w:lang w:val="uk-UA" w:eastAsia="ru-RU"/>
        </w:rPr>
        <w:drawing>
          <wp:inline distT="0" distB="0" distL="0" distR="0" wp14:anchorId="4BF83779" wp14:editId="238E3913">
            <wp:extent cx="5940425" cy="23609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4B1" w:rsidRPr="00065F74" w:rsidRDefault="005A54B1" w:rsidP="005A54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65F74"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Алгоритм </w:t>
      </w:r>
      <w:proofErr w:type="spellStart"/>
      <w:r w:rsidRPr="00065F74">
        <w:rPr>
          <w:rFonts w:ascii="Times New Roman" w:hAnsi="Times New Roman" w:cs="Times New Roman"/>
          <w:sz w:val="28"/>
          <w:szCs w:val="28"/>
          <w:lang w:val="uk-UA"/>
        </w:rPr>
        <w:t>Фаррара-Глобера</w:t>
      </w:r>
      <w:proofErr w:type="spellEnd"/>
      <w:r w:rsidRPr="00065F74">
        <w:rPr>
          <w:rFonts w:ascii="Times New Roman" w:hAnsi="Times New Roman" w:cs="Times New Roman"/>
          <w:sz w:val="28"/>
          <w:szCs w:val="28"/>
          <w:lang w:val="uk-UA"/>
        </w:rPr>
        <w:t xml:space="preserve"> (частина 1)</w:t>
      </w:r>
    </w:p>
    <w:p w:rsidR="005A54B1" w:rsidRPr="00065F74" w:rsidRDefault="005A54B1" w:rsidP="005A54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A54B1" w:rsidRPr="00065F74" w:rsidRDefault="005A54B1" w:rsidP="005A54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65F74">
        <w:rPr>
          <w:noProof/>
          <w:lang w:val="uk-UA" w:eastAsia="ru-RU"/>
        </w:rPr>
        <w:lastRenderedPageBreak/>
        <w:drawing>
          <wp:inline distT="0" distB="0" distL="0" distR="0" wp14:anchorId="588A85A5" wp14:editId="65F0A022">
            <wp:extent cx="5940425" cy="22898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4B1" w:rsidRPr="00065F74" w:rsidRDefault="005A54B1" w:rsidP="005A54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65F74">
        <w:rPr>
          <w:rFonts w:ascii="Times New Roman" w:hAnsi="Times New Roman" w:cs="Times New Roman"/>
          <w:sz w:val="28"/>
          <w:szCs w:val="28"/>
          <w:lang w:val="uk-UA"/>
        </w:rPr>
        <w:t xml:space="preserve">Рисунок 2 – Алгоритм </w:t>
      </w:r>
      <w:proofErr w:type="spellStart"/>
      <w:r w:rsidRPr="00065F74">
        <w:rPr>
          <w:rFonts w:ascii="Times New Roman" w:hAnsi="Times New Roman" w:cs="Times New Roman"/>
          <w:sz w:val="28"/>
          <w:szCs w:val="28"/>
          <w:lang w:val="uk-UA"/>
        </w:rPr>
        <w:t>Фаррара-Глобера</w:t>
      </w:r>
      <w:proofErr w:type="spellEnd"/>
      <w:r w:rsidRPr="00065F74">
        <w:rPr>
          <w:rFonts w:ascii="Times New Roman" w:hAnsi="Times New Roman" w:cs="Times New Roman"/>
          <w:sz w:val="28"/>
          <w:szCs w:val="28"/>
          <w:lang w:val="uk-UA"/>
        </w:rPr>
        <w:t xml:space="preserve"> (частина 2)</w:t>
      </w:r>
    </w:p>
    <w:p w:rsidR="005A54B1" w:rsidRPr="00065F74" w:rsidRDefault="005A54B1" w:rsidP="005A54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A54B1" w:rsidRPr="00065F74" w:rsidRDefault="005A54B1" w:rsidP="005A54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65F74">
        <w:rPr>
          <w:noProof/>
          <w:lang w:val="uk-UA" w:eastAsia="ru-RU"/>
        </w:rPr>
        <w:drawing>
          <wp:inline distT="0" distB="0" distL="0" distR="0" wp14:anchorId="3AA1A320" wp14:editId="630AB9D5">
            <wp:extent cx="5940425" cy="21304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4B1" w:rsidRPr="00065F74" w:rsidRDefault="005A54B1" w:rsidP="005A54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65F74">
        <w:rPr>
          <w:rFonts w:ascii="Times New Roman" w:hAnsi="Times New Roman" w:cs="Times New Roman"/>
          <w:sz w:val="28"/>
          <w:szCs w:val="28"/>
          <w:lang w:val="uk-UA"/>
        </w:rPr>
        <w:t xml:space="preserve">Рисунок 3 – Алгоритм </w:t>
      </w:r>
      <w:proofErr w:type="spellStart"/>
      <w:r w:rsidRPr="00065F74">
        <w:rPr>
          <w:rFonts w:ascii="Times New Roman" w:hAnsi="Times New Roman" w:cs="Times New Roman"/>
          <w:sz w:val="28"/>
          <w:szCs w:val="28"/>
          <w:lang w:val="uk-UA"/>
        </w:rPr>
        <w:t>Фаррара-Глобера</w:t>
      </w:r>
      <w:proofErr w:type="spellEnd"/>
      <w:r w:rsidRPr="00065F74">
        <w:rPr>
          <w:rFonts w:ascii="Times New Roman" w:hAnsi="Times New Roman" w:cs="Times New Roman"/>
          <w:sz w:val="28"/>
          <w:szCs w:val="28"/>
          <w:lang w:val="uk-UA"/>
        </w:rPr>
        <w:t xml:space="preserve"> (частина 3)</w:t>
      </w:r>
    </w:p>
    <w:p w:rsidR="005A54B1" w:rsidRPr="00065F74" w:rsidRDefault="005A54B1" w:rsidP="005A54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A54B1" w:rsidRPr="00065F74" w:rsidRDefault="005A54B1" w:rsidP="005A54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65F74">
        <w:rPr>
          <w:noProof/>
          <w:lang w:val="uk-UA" w:eastAsia="ru-RU"/>
        </w:rPr>
        <w:lastRenderedPageBreak/>
        <w:drawing>
          <wp:inline distT="0" distB="0" distL="0" distR="0" wp14:anchorId="5E9BACBF" wp14:editId="3B4F83FC">
            <wp:extent cx="5940425" cy="43961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4B1" w:rsidRPr="00065F74" w:rsidRDefault="005A54B1" w:rsidP="005A54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65F74">
        <w:rPr>
          <w:rFonts w:ascii="Times New Roman" w:hAnsi="Times New Roman" w:cs="Times New Roman"/>
          <w:sz w:val="28"/>
          <w:szCs w:val="28"/>
          <w:lang w:val="uk-UA"/>
        </w:rPr>
        <w:t xml:space="preserve">Рисунок 4 – Алгоритм </w:t>
      </w:r>
      <w:proofErr w:type="spellStart"/>
      <w:r w:rsidRPr="00065F74">
        <w:rPr>
          <w:rFonts w:ascii="Times New Roman" w:hAnsi="Times New Roman" w:cs="Times New Roman"/>
          <w:sz w:val="28"/>
          <w:szCs w:val="28"/>
          <w:lang w:val="uk-UA"/>
        </w:rPr>
        <w:t>AddDel</w:t>
      </w:r>
      <w:proofErr w:type="spellEnd"/>
    </w:p>
    <w:p w:rsidR="005A54B1" w:rsidRPr="00065F74" w:rsidRDefault="005A54B1" w:rsidP="005A54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A54B1" w:rsidRPr="00065F74" w:rsidRDefault="005A54B1" w:rsidP="005A54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65F74">
        <w:rPr>
          <w:noProof/>
          <w:lang w:val="uk-UA" w:eastAsia="ru-RU"/>
        </w:rPr>
        <w:drawing>
          <wp:inline distT="0" distB="0" distL="0" distR="0" wp14:anchorId="70967080" wp14:editId="1984516A">
            <wp:extent cx="5940425" cy="35801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4B1" w:rsidRPr="00065F74" w:rsidRDefault="005A54B1" w:rsidP="00335A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65F74">
        <w:rPr>
          <w:rFonts w:ascii="Times New Roman" w:hAnsi="Times New Roman" w:cs="Times New Roman"/>
          <w:sz w:val="28"/>
          <w:szCs w:val="28"/>
          <w:lang w:val="uk-UA"/>
        </w:rPr>
        <w:t xml:space="preserve">Рисунок 5 – Алгоритм </w:t>
      </w:r>
      <w:proofErr w:type="spellStart"/>
      <w:r w:rsidRPr="00065F74">
        <w:rPr>
          <w:rFonts w:ascii="Times New Roman" w:hAnsi="Times New Roman" w:cs="Times New Roman"/>
          <w:sz w:val="28"/>
          <w:szCs w:val="28"/>
          <w:lang w:val="uk-UA"/>
        </w:rPr>
        <w:t>DelAdd</w:t>
      </w:r>
      <w:proofErr w:type="spellEnd"/>
    </w:p>
    <w:p w:rsidR="00E86F2B" w:rsidRPr="00065F74" w:rsidRDefault="00E86F2B" w:rsidP="00F84A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65F74"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Висновок</w:t>
      </w:r>
    </w:p>
    <w:p w:rsidR="005A54B1" w:rsidRPr="00065F74" w:rsidRDefault="005A54B1" w:rsidP="005A54B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5F74">
        <w:rPr>
          <w:rFonts w:ascii="Times New Roman" w:hAnsi="Times New Roman" w:cs="Times New Roman"/>
          <w:sz w:val="28"/>
          <w:szCs w:val="28"/>
          <w:lang w:val="uk-UA"/>
        </w:rPr>
        <w:t xml:space="preserve">Отримано навички вилучання мультиколінеарності за допомогою алгоритма </w:t>
      </w:r>
      <w:proofErr w:type="spellStart"/>
      <w:r w:rsidRPr="00065F74">
        <w:rPr>
          <w:rFonts w:ascii="Times New Roman" w:hAnsi="Times New Roman" w:cs="Times New Roman"/>
          <w:sz w:val="28"/>
          <w:szCs w:val="28"/>
          <w:lang w:val="uk-UA"/>
        </w:rPr>
        <w:t>Фар</w:t>
      </w:r>
      <w:bookmarkStart w:id="0" w:name="_GoBack"/>
      <w:bookmarkEnd w:id="0"/>
      <w:r w:rsidRPr="00065F74">
        <w:rPr>
          <w:rFonts w:ascii="Times New Roman" w:hAnsi="Times New Roman" w:cs="Times New Roman"/>
          <w:sz w:val="28"/>
          <w:szCs w:val="28"/>
          <w:lang w:val="uk-UA"/>
        </w:rPr>
        <w:t>рара-Глобера</w:t>
      </w:r>
      <w:proofErr w:type="spellEnd"/>
      <w:r w:rsidRPr="00065F74">
        <w:rPr>
          <w:rFonts w:ascii="Times New Roman" w:hAnsi="Times New Roman" w:cs="Times New Roman"/>
          <w:sz w:val="28"/>
          <w:szCs w:val="28"/>
          <w:lang w:val="uk-UA"/>
        </w:rPr>
        <w:t xml:space="preserve"> та розібрано алгоритми </w:t>
      </w:r>
      <w:proofErr w:type="spellStart"/>
      <w:r w:rsidRPr="00065F74">
        <w:rPr>
          <w:rFonts w:ascii="Times New Roman" w:hAnsi="Times New Roman" w:cs="Times New Roman"/>
          <w:sz w:val="28"/>
          <w:szCs w:val="28"/>
          <w:lang w:val="uk-UA"/>
        </w:rPr>
        <w:t>Add</w:t>
      </w:r>
      <w:proofErr w:type="spellEnd"/>
      <w:r w:rsidRPr="00065F74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065F74">
        <w:rPr>
          <w:rFonts w:ascii="Times New Roman" w:hAnsi="Times New Roman" w:cs="Times New Roman"/>
          <w:sz w:val="28"/>
          <w:szCs w:val="28"/>
          <w:lang w:val="uk-UA"/>
        </w:rPr>
        <w:t>Del</w:t>
      </w:r>
      <w:proofErr w:type="spellEnd"/>
      <w:r w:rsidR="00335AA1" w:rsidRPr="00065F7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5A54B1" w:rsidRPr="00065F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68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4B1"/>
    <w:rsid w:val="00065F74"/>
    <w:rsid w:val="000A737B"/>
    <w:rsid w:val="000A76AC"/>
    <w:rsid w:val="0024649E"/>
    <w:rsid w:val="0027055B"/>
    <w:rsid w:val="002E4346"/>
    <w:rsid w:val="00335AA1"/>
    <w:rsid w:val="003B63A8"/>
    <w:rsid w:val="00480870"/>
    <w:rsid w:val="005A54B1"/>
    <w:rsid w:val="00616862"/>
    <w:rsid w:val="006E252D"/>
    <w:rsid w:val="00762C46"/>
    <w:rsid w:val="009122EE"/>
    <w:rsid w:val="0093165C"/>
    <w:rsid w:val="00A21A84"/>
    <w:rsid w:val="00B12FCB"/>
    <w:rsid w:val="00BE6AF6"/>
    <w:rsid w:val="00C50616"/>
    <w:rsid w:val="00CB76D4"/>
    <w:rsid w:val="00CD1FD5"/>
    <w:rsid w:val="00D622EB"/>
    <w:rsid w:val="00E40DFC"/>
    <w:rsid w:val="00E86F2B"/>
    <w:rsid w:val="00F30854"/>
    <w:rsid w:val="00F549AA"/>
    <w:rsid w:val="00F84A89"/>
    <w:rsid w:val="00FF320B"/>
    <w:rsid w:val="00FF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7D3AB-F687-4005-AB27-F3168BCB4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54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oogle%20Drive\3%20Studying\University\Report%20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template.dotx</Template>
  <TotalTime>8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Anatolii Hromovoi</dc:creator>
  <cp:keywords/>
  <dc:description/>
  <cp:lastModifiedBy>Anatolii Hromovoi</cp:lastModifiedBy>
  <cp:revision>5</cp:revision>
  <dcterms:created xsi:type="dcterms:W3CDTF">2020-06-10T14:26:00Z</dcterms:created>
  <dcterms:modified xsi:type="dcterms:W3CDTF">2020-06-10T19:22:00Z</dcterms:modified>
</cp:coreProperties>
</file>