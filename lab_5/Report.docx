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DB20E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DB20E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DB20E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DB20E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DB20E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DB20E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24F06"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 w:rsidR="002E4346" w:rsidRPr="00DB20EA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DB20E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54B1" w:rsidRPr="00DB20EA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="0024649E" w:rsidRPr="00DB20E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DB20EA" w:rsidRDefault="00F30854" w:rsidP="00524F06">
      <w:pPr>
        <w:pStyle w:val="2"/>
        <w:suppressAutoHyphens/>
        <w:ind w:firstLine="0"/>
        <w:jc w:val="center"/>
        <w:rPr>
          <w:szCs w:val="28"/>
        </w:rPr>
      </w:pPr>
      <w:r w:rsidRPr="00DB20EA">
        <w:rPr>
          <w:szCs w:val="28"/>
        </w:rPr>
        <w:t>Тема роботи: «</w:t>
      </w:r>
      <w:r w:rsidR="00524F06" w:rsidRPr="00DB20EA">
        <w:rPr>
          <w:szCs w:val="28"/>
        </w:rPr>
        <w:t>Побудова дерева рішень</w:t>
      </w:r>
      <w:r w:rsidR="00D622EB" w:rsidRPr="00DB20EA">
        <w:rPr>
          <w:szCs w:val="28"/>
        </w:rPr>
        <w:t>»</w:t>
      </w:r>
    </w:p>
    <w:p w:rsidR="00D622EB" w:rsidRPr="00DB20E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0A7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DB20E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DB20E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DB20E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DB20EA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DB20E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DB20EA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DB20E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0A737B" w:rsidRPr="00DB20EA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35AA1"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37B" w:rsidRPr="00DB20EA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4B1" w:rsidRPr="00DB20EA">
        <w:rPr>
          <w:rFonts w:ascii="Times New Roman" w:hAnsi="Times New Roman" w:cs="Times New Roman"/>
          <w:sz w:val="28"/>
          <w:szCs w:val="28"/>
          <w:lang w:val="uk-UA"/>
        </w:rPr>
        <w:t>Сербулова І. В.</w:t>
      </w: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DB20EA" w:rsidRDefault="005A54B1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DB20E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DB20EA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DB20EA" w:rsidRDefault="00E40DFC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50616" w:rsidRPr="00DB20EA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DB20EA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524F06"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</w:p>
    <w:p w:rsidR="00E40DFC" w:rsidRPr="00DB20EA" w:rsidRDefault="00E40DFC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35AA1" w:rsidRPr="00DB20E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A76AC" w:rsidRPr="00DB20EA" w:rsidRDefault="00C50616" w:rsidP="00D62D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0E256C" w:rsidRPr="00DB20EA">
        <w:rPr>
          <w:rFonts w:ascii="Times New Roman" w:hAnsi="Times New Roman" w:cs="Times New Roman"/>
          <w:sz w:val="28"/>
          <w:szCs w:val="28"/>
          <w:lang w:val="uk-UA"/>
        </w:rPr>
        <w:t>навчитися будувати дерева рішень.</w:t>
      </w:r>
    </w:p>
    <w:p w:rsidR="00D622EB" w:rsidRPr="00DB20EA" w:rsidRDefault="00D622EB" w:rsidP="00D622E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A76AC" w:rsidRPr="00DB20EA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FA12C1" w:rsidRPr="00DB20EA" w:rsidRDefault="00FA12C1" w:rsidP="00FA12C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Скориставшись індивідуальним варіантом завдання, розбити наявну предметну область за допомогою мінімальної кількості правил.</w:t>
      </w:r>
    </w:p>
    <w:p w:rsidR="00E54061" w:rsidRPr="00DB20EA" w:rsidRDefault="00E54061" w:rsidP="00FA12C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noProof/>
          <w:lang w:val="uk-UA" w:eastAsia="ru-RU"/>
        </w:rPr>
        <w:drawing>
          <wp:inline distT="0" distB="0" distL="0" distR="0" wp14:anchorId="420FC727" wp14:editId="47D86981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Рисунок 1 – Завдання згідно варіанту</w:t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noProof/>
          <w:lang w:val="uk-UA" w:eastAsia="ru-RU"/>
        </w:rPr>
        <w:drawing>
          <wp:inline distT="0" distB="0" distL="0" distR="0" wp14:anchorId="6B63677A" wp14:editId="3773CD60">
            <wp:extent cx="4356430" cy="256216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818" cy="2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Рисунок 2 – Вміст головного файлу програми</w:t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5940425" cy="2005110"/>
            <wp:effectExtent l="0" t="0" r="3175" b="0"/>
            <wp:docPr id="7" name="Рисунок 7" descr="D:\Downloads\Google Chrome\resul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Google Chrome\result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виконання програми (частина 1)</w:t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40425" cy="4759412"/>
            <wp:effectExtent l="0" t="0" r="3175" b="3175"/>
            <wp:docPr id="8" name="Рисунок 8" descr="D:\Downloads\Google Chrome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Google Chrome\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61" w:rsidRPr="00DB20EA" w:rsidRDefault="00E54061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Рисунок 4 – Результат виконання програми (частина 2)</w:t>
      </w:r>
    </w:p>
    <w:p w:rsidR="000E256C" w:rsidRPr="00DB20EA" w:rsidRDefault="000E256C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256C" w:rsidRPr="00DB20EA" w:rsidRDefault="000E256C" w:rsidP="00E54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0E256C" w:rsidRPr="00DB20EA" w:rsidRDefault="000E256C" w:rsidP="000E25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20EA">
        <w:rPr>
          <w:rFonts w:ascii="Times New Roman" w:hAnsi="Times New Roman" w:cs="Times New Roman"/>
          <w:sz w:val="28"/>
          <w:szCs w:val="28"/>
          <w:lang w:val="uk-UA"/>
        </w:rPr>
        <w:tab/>
        <w:t>Отримано навички побудови дерева рішень.</w:t>
      </w:r>
    </w:p>
    <w:p w:rsidR="005A54B1" w:rsidRPr="00DB20EA" w:rsidRDefault="005A54B1" w:rsidP="0063364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54B1" w:rsidRPr="00DB2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1"/>
    <w:rsid w:val="000A737B"/>
    <w:rsid w:val="000A76AC"/>
    <w:rsid w:val="000E256C"/>
    <w:rsid w:val="0024649E"/>
    <w:rsid w:val="002E4346"/>
    <w:rsid w:val="00335AA1"/>
    <w:rsid w:val="0034779B"/>
    <w:rsid w:val="003B63A8"/>
    <w:rsid w:val="00480870"/>
    <w:rsid w:val="004D42CA"/>
    <w:rsid w:val="00524F06"/>
    <w:rsid w:val="00530951"/>
    <w:rsid w:val="005A54B1"/>
    <w:rsid w:val="00616862"/>
    <w:rsid w:val="00633647"/>
    <w:rsid w:val="006E252D"/>
    <w:rsid w:val="007F1CEA"/>
    <w:rsid w:val="009122EE"/>
    <w:rsid w:val="0093165C"/>
    <w:rsid w:val="009865FD"/>
    <w:rsid w:val="00A21A84"/>
    <w:rsid w:val="00A9656A"/>
    <w:rsid w:val="00AD13CC"/>
    <w:rsid w:val="00B12FCB"/>
    <w:rsid w:val="00BE6AF6"/>
    <w:rsid w:val="00C50616"/>
    <w:rsid w:val="00CB76D4"/>
    <w:rsid w:val="00CD1FD5"/>
    <w:rsid w:val="00D622EB"/>
    <w:rsid w:val="00D62D4A"/>
    <w:rsid w:val="00D657CC"/>
    <w:rsid w:val="00DB20EA"/>
    <w:rsid w:val="00DB5939"/>
    <w:rsid w:val="00E40DFC"/>
    <w:rsid w:val="00E54061"/>
    <w:rsid w:val="00E64DE6"/>
    <w:rsid w:val="00E86F2B"/>
    <w:rsid w:val="00ED159D"/>
    <w:rsid w:val="00F30854"/>
    <w:rsid w:val="00F549AA"/>
    <w:rsid w:val="00F84A89"/>
    <w:rsid w:val="00FA12C1"/>
    <w:rsid w:val="00FC555C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7D3AB-F687-4005-AB27-F3168BCB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D62D4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D62D4A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Report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15</cp:revision>
  <dcterms:created xsi:type="dcterms:W3CDTF">2020-06-10T14:26:00Z</dcterms:created>
  <dcterms:modified xsi:type="dcterms:W3CDTF">2020-06-10T19:23:00Z</dcterms:modified>
</cp:coreProperties>
</file>