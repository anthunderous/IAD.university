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D4" w:rsidRPr="00A9656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CB76D4" w:rsidRPr="00A9656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ДЕРЖАВНИЙ ВИЩИЙ НАВЧАЛЬНИЙ ЗАКЛАД</w:t>
      </w:r>
    </w:p>
    <w:p w:rsidR="00CB76D4" w:rsidRPr="00A9656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«УКРАЇНСЬКИЙ ДЕРЖАВНИЙ ХІМІКО-</w:t>
      </w:r>
    </w:p>
    <w:p w:rsidR="00FF5B41" w:rsidRPr="00A9656A" w:rsidRDefault="009122EE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ТЕХНОЛОГІЧНИЙ УНІВЕРСИТЕТ»</w:t>
      </w: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A9656A" w:rsidRDefault="00CB76D4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6D4" w:rsidRPr="00FE164C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E16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64C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E4346" w:rsidRPr="00A9656A" w:rsidRDefault="002E4346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="0024649E" w:rsidRPr="00A9656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A54B1" w:rsidRPr="00A9656A">
        <w:rPr>
          <w:rFonts w:ascii="Times New Roman" w:hAnsi="Times New Roman" w:cs="Times New Roman"/>
          <w:sz w:val="28"/>
          <w:szCs w:val="28"/>
          <w:lang w:val="uk-UA"/>
        </w:rPr>
        <w:t>Інтелектуальний аналіз даних</w:t>
      </w:r>
      <w:r w:rsidR="0024649E" w:rsidRPr="00A9656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30854" w:rsidRPr="00A9656A" w:rsidRDefault="00F30854" w:rsidP="000568F9">
      <w:pPr>
        <w:pStyle w:val="2"/>
        <w:suppressAutoHyphens/>
        <w:ind w:firstLine="0"/>
        <w:jc w:val="center"/>
        <w:rPr>
          <w:szCs w:val="28"/>
        </w:rPr>
      </w:pPr>
      <w:r w:rsidRPr="00A9656A">
        <w:rPr>
          <w:szCs w:val="28"/>
        </w:rPr>
        <w:t>Тема роботи: «</w:t>
      </w:r>
      <w:r w:rsidR="00633647" w:rsidRPr="00633647">
        <w:rPr>
          <w:szCs w:val="28"/>
        </w:rPr>
        <w:t>Відновл</w:t>
      </w:r>
      <w:r w:rsidR="00633647">
        <w:rPr>
          <w:szCs w:val="28"/>
        </w:rPr>
        <w:t>ення пропусків у таблицях даних</w:t>
      </w:r>
      <w:r w:rsidR="00D622EB" w:rsidRPr="00A9656A">
        <w:rPr>
          <w:szCs w:val="28"/>
        </w:rPr>
        <w:t>»</w:t>
      </w:r>
    </w:p>
    <w:p w:rsidR="00D622EB" w:rsidRPr="00A9656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0A73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30854" w:rsidRPr="00A9656A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A9656A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F30854" w:rsidRPr="00A9656A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A9656A">
        <w:rPr>
          <w:rFonts w:ascii="Times New Roman" w:hAnsi="Times New Roman" w:cs="Times New Roman"/>
          <w:sz w:val="28"/>
          <w:szCs w:val="28"/>
          <w:lang w:val="uk-UA"/>
        </w:rPr>
        <w:t>студент групи 3</w:t>
      </w:r>
      <w:r w:rsidR="00E86F2B" w:rsidRPr="00A9656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30854" w:rsidRPr="00A9656A">
        <w:rPr>
          <w:rFonts w:ascii="Times New Roman" w:hAnsi="Times New Roman" w:cs="Times New Roman"/>
          <w:sz w:val="28"/>
          <w:szCs w:val="28"/>
          <w:lang w:val="uk-UA"/>
        </w:rPr>
        <w:t>ІСт-19</w:t>
      </w:r>
    </w:p>
    <w:p w:rsidR="00F30854" w:rsidRPr="00A9656A" w:rsidRDefault="0093165C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F30854"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Громовой </w:t>
      </w:r>
      <w:r w:rsidR="000A737B" w:rsidRPr="00A9656A"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335AA1"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737B" w:rsidRPr="00A9656A"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ab/>
        <w:t>Перевірила:</w:t>
      </w: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A54B1" w:rsidRPr="00A9656A">
        <w:rPr>
          <w:rFonts w:ascii="Times New Roman" w:hAnsi="Times New Roman" w:cs="Times New Roman"/>
          <w:sz w:val="28"/>
          <w:szCs w:val="28"/>
          <w:lang w:val="uk-UA"/>
        </w:rPr>
        <w:t>Сербулова І. В.</w:t>
      </w: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A54B1" w:rsidRPr="00A9656A" w:rsidRDefault="005A54B1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22EB" w:rsidRPr="00A9656A" w:rsidRDefault="00D622EB" w:rsidP="00616862">
      <w:pPr>
        <w:tabs>
          <w:tab w:val="left" w:pos="623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3165C" w:rsidRPr="00A9656A" w:rsidRDefault="003B63A8" w:rsidP="00616862">
      <w:pPr>
        <w:tabs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Дніпро</w:t>
      </w:r>
    </w:p>
    <w:p w:rsidR="00C50616" w:rsidRPr="00A9656A" w:rsidRDefault="00E40DFC" w:rsidP="00616862">
      <w:pPr>
        <w:tabs>
          <w:tab w:val="left" w:pos="623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C50616" w:rsidRPr="00A9656A" w:rsidRDefault="00C50616" w:rsidP="00CD1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D622EB" w:rsidRPr="00A9656A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="00FE164C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bookmarkStart w:id="0" w:name="_GoBack"/>
      <w:bookmarkEnd w:id="0"/>
    </w:p>
    <w:p w:rsidR="00E40DFC" w:rsidRPr="00A9656A" w:rsidRDefault="00E40DFC" w:rsidP="00CD1F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335AA1" w:rsidRPr="00A9656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0A76AC" w:rsidRPr="00633647" w:rsidRDefault="00C50616" w:rsidP="00D62D4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r w:rsidR="00633647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відновляти пропуски у таблицях даних, використовуючи метод Бартлетта та алгоритм </w:t>
      </w:r>
      <w:r w:rsidR="00633647">
        <w:rPr>
          <w:rFonts w:ascii="Times New Roman" w:hAnsi="Times New Roman" w:cs="Times New Roman"/>
          <w:sz w:val="28"/>
          <w:szCs w:val="28"/>
          <w:lang w:val="en-US"/>
        </w:rPr>
        <w:t>ZET.</w:t>
      </w:r>
    </w:p>
    <w:p w:rsidR="00D622EB" w:rsidRPr="00A9656A" w:rsidRDefault="00D622EB" w:rsidP="00D622EB">
      <w:pPr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</w:p>
    <w:p w:rsidR="000A76AC" w:rsidRPr="00A9656A" w:rsidRDefault="000A76AC" w:rsidP="00F8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7F1CEA" w:rsidRDefault="00633647" w:rsidP="007F1CE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3647">
        <w:rPr>
          <w:rFonts w:ascii="Times New Roman" w:hAnsi="Times New Roman" w:cs="Times New Roman"/>
          <w:sz w:val="28"/>
          <w:szCs w:val="28"/>
          <w:lang w:val="uk-UA"/>
        </w:rPr>
        <w:t>1. Відновити пропущені значення серед даних, наведених у таблиці, що містить пропуски серед значень результуючої характеристики, використовуючи метод Бартлетта.</w:t>
      </w:r>
    </w:p>
    <w:p w:rsidR="00633647" w:rsidRPr="00633647" w:rsidRDefault="00633647" w:rsidP="00633647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3647">
        <w:rPr>
          <w:rFonts w:ascii="Times New Roman" w:hAnsi="Times New Roman" w:cs="Times New Roman"/>
          <w:sz w:val="28"/>
          <w:szCs w:val="28"/>
          <w:lang w:val="uk-UA"/>
        </w:rPr>
        <w:t>Видалити та зберегти два значення у стовпці У (yn та yn+5), де n- номер варіанта.</w:t>
      </w:r>
    </w:p>
    <w:p w:rsidR="00633647" w:rsidRPr="00633647" w:rsidRDefault="00633647" w:rsidP="00E64DE6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3647">
        <w:rPr>
          <w:rFonts w:ascii="Times New Roman" w:hAnsi="Times New Roman" w:cs="Times New Roman"/>
          <w:sz w:val="28"/>
          <w:szCs w:val="28"/>
          <w:lang w:val="uk-UA"/>
        </w:rPr>
        <w:t>Порівняти знайдені за методом</w:t>
      </w:r>
      <w:r w:rsidR="00E64DE6">
        <w:rPr>
          <w:rFonts w:ascii="Times New Roman" w:hAnsi="Times New Roman" w:cs="Times New Roman"/>
          <w:sz w:val="28"/>
          <w:szCs w:val="28"/>
          <w:lang w:val="uk-UA"/>
        </w:rPr>
        <w:t xml:space="preserve"> Бартлетта з видаленими даними.</w:t>
      </w:r>
    </w:p>
    <w:p w:rsidR="00633647" w:rsidRPr="00633647" w:rsidRDefault="00633647" w:rsidP="00633647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3647">
        <w:rPr>
          <w:rFonts w:ascii="Times New Roman" w:hAnsi="Times New Roman" w:cs="Times New Roman"/>
          <w:sz w:val="28"/>
          <w:szCs w:val="28"/>
          <w:lang w:val="uk-UA"/>
        </w:rPr>
        <w:t xml:space="preserve">2. Видалити та зберегти значення xij, де i- номер варіанта, j- остання цифра залікової книжки. </w:t>
      </w:r>
    </w:p>
    <w:p w:rsidR="00ED159D" w:rsidRDefault="00633647" w:rsidP="00633647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3647">
        <w:rPr>
          <w:rFonts w:ascii="Times New Roman" w:hAnsi="Times New Roman" w:cs="Times New Roman"/>
          <w:sz w:val="28"/>
          <w:szCs w:val="28"/>
          <w:lang w:val="uk-UA"/>
        </w:rPr>
        <w:t xml:space="preserve">Відновити пропущені значення серед даних, наведених у таблиці за алгоритмом ZET та порівняти з видаленими даними.  </w:t>
      </w:r>
    </w:p>
    <w:p w:rsidR="00530951" w:rsidRDefault="00530951" w:rsidP="00530951">
      <w:pPr>
        <w:spacing w:after="0" w:line="360" w:lineRule="auto"/>
        <w:jc w:val="center"/>
        <w:rPr>
          <w:noProof/>
          <w:lang w:eastAsia="ru-RU"/>
        </w:rPr>
      </w:pPr>
    </w:p>
    <w:p w:rsidR="00E64DE6" w:rsidRDefault="00530951" w:rsidP="005309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5F62B3E" wp14:editId="0199E903">
            <wp:extent cx="4886918" cy="37415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51"/>
                    <a:stretch/>
                  </pic:blipFill>
                  <pic:spPr bwMode="auto">
                    <a:xfrm>
                      <a:off x="0" y="0"/>
                      <a:ext cx="4895305" cy="374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951" w:rsidRDefault="00530951" w:rsidP="005309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Метод Бартлетта (частина 1)</w:t>
      </w:r>
    </w:p>
    <w:p w:rsidR="00633647" w:rsidRDefault="00530951" w:rsidP="005309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7DA7853" wp14:editId="4E450261">
            <wp:extent cx="52197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51" w:rsidRDefault="00530951" w:rsidP="005309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Метод Бартлетта (частина 2)</w:t>
      </w:r>
    </w:p>
    <w:p w:rsidR="00530951" w:rsidRDefault="00530951" w:rsidP="005309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30951" w:rsidRDefault="00530951" w:rsidP="005309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EA1FDFB" wp14:editId="4CE131BA">
            <wp:extent cx="5940425" cy="31578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51" w:rsidRDefault="00530951" w:rsidP="005309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ZET </w:t>
      </w:r>
      <w:r>
        <w:rPr>
          <w:rFonts w:ascii="Times New Roman" w:hAnsi="Times New Roman" w:cs="Times New Roman"/>
          <w:sz w:val="28"/>
          <w:szCs w:val="28"/>
        </w:rPr>
        <w:t>(частина 1)</w:t>
      </w:r>
    </w:p>
    <w:p w:rsidR="009865FD" w:rsidRDefault="009865FD" w:rsidP="005309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0951" w:rsidRDefault="00DB5939" w:rsidP="005309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A3B7E4" wp14:editId="14020DE3">
            <wp:extent cx="5940425" cy="2703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39" w:rsidRDefault="00DB5939" w:rsidP="00DB59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ZET </w:t>
      </w:r>
      <w:r>
        <w:rPr>
          <w:rFonts w:ascii="Times New Roman" w:hAnsi="Times New Roman" w:cs="Times New Roman"/>
          <w:sz w:val="28"/>
          <w:szCs w:val="28"/>
        </w:rPr>
        <w:t>(частина 2)</w:t>
      </w:r>
    </w:p>
    <w:p w:rsidR="00DB5939" w:rsidRDefault="00DB5939" w:rsidP="00DB593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AE04DB" wp14:editId="0E14D229">
            <wp:extent cx="5940425" cy="10318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51" w:rsidRDefault="00DB5939" w:rsidP="004D42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ZET </w:t>
      </w:r>
      <w:r>
        <w:rPr>
          <w:rFonts w:ascii="Times New Roman" w:hAnsi="Times New Roman" w:cs="Times New Roman"/>
          <w:sz w:val="28"/>
          <w:szCs w:val="28"/>
        </w:rPr>
        <w:t>(частина 3)</w:t>
      </w:r>
    </w:p>
    <w:p w:rsidR="004D42CA" w:rsidRPr="004D42CA" w:rsidRDefault="004D42CA" w:rsidP="004D42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6F2B" w:rsidRPr="00A9656A" w:rsidRDefault="00E86F2B" w:rsidP="00F84A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656A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5A54B1" w:rsidRPr="00A9656A" w:rsidRDefault="00633647" w:rsidP="00633647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Отримано навички відновлення пропусків у таблицях даних, використовуючи метод Бартлетта та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ZET.</w:t>
      </w:r>
    </w:p>
    <w:sectPr w:rsidR="005A54B1" w:rsidRPr="00A9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68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B1"/>
    <w:rsid w:val="000568F9"/>
    <w:rsid w:val="000A737B"/>
    <w:rsid w:val="000A76AC"/>
    <w:rsid w:val="0024649E"/>
    <w:rsid w:val="002E4346"/>
    <w:rsid w:val="00335AA1"/>
    <w:rsid w:val="0034779B"/>
    <w:rsid w:val="003B63A8"/>
    <w:rsid w:val="00480870"/>
    <w:rsid w:val="004D42CA"/>
    <w:rsid w:val="00530951"/>
    <w:rsid w:val="005A54B1"/>
    <w:rsid w:val="00616862"/>
    <w:rsid w:val="00633647"/>
    <w:rsid w:val="006E252D"/>
    <w:rsid w:val="007F1CEA"/>
    <w:rsid w:val="009122EE"/>
    <w:rsid w:val="0093165C"/>
    <w:rsid w:val="009865FD"/>
    <w:rsid w:val="00A07768"/>
    <w:rsid w:val="00A21A84"/>
    <w:rsid w:val="00A9656A"/>
    <w:rsid w:val="00AD13CC"/>
    <w:rsid w:val="00B12FCB"/>
    <w:rsid w:val="00BE6AF6"/>
    <w:rsid w:val="00C50616"/>
    <w:rsid w:val="00CB76D4"/>
    <w:rsid w:val="00CD1FD5"/>
    <w:rsid w:val="00D622EB"/>
    <w:rsid w:val="00D62D4A"/>
    <w:rsid w:val="00D657CC"/>
    <w:rsid w:val="00DB5939"/>
    <w:rsid w:val="00E40DFC"/>
    <w:rsid w:val="00E64DE6"/>
    <w:rsid w:val="00E86F2B"/>
    <w:rsid w:val="00ED159D"/>
    <w:rsid w:val="00F30854"/>
    <w:rsid w:val="00F549AA"/>
    <w:rsid w:val="00F84A89"/>
    <w:rsid w:val="00FC555C"/>
    <w:rsid w:val="00FE164C"/>
    <w:rsid w:val="00FF320B"/>
    <w:rsid w:val="00FF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8CCC"/>
  <w15:chartTrackingRefBased/>
  <w15:docId w15:val="{D227D3AB-F687-4005-AB27-F3168BCB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D62D4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D62D4A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%20Drive\3%20Studying\University\Report%20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template.dotx</Template>
  <TotalTime>48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Hromovoi</dc:creator>
  <cp:keywords/>
  <dc:description/>
  <cp:lastModifiedBy>Anatolii Hromovoi</cp:lastModifiedBy>
  <cp:revision>14</cp:revision>
  <dcterms:created xsi:type="dcterms:W3CDTF">2020-06-10T14:26:00Z</dcterms:created>
  <dcterms:modified xsi:type="dcterms:W3CDTF">2020-06-10T19:32:00Z</dcterms:modified>
</cp:coreProperties>
</file>